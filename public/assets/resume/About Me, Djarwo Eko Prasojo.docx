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6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682"/>
        <w:gridCol w:w="5830"/>
      </w:tblGrid>
      <w:tr w:rsidR="00E62D09" w:rsidRPr="005152F2" w14:paraId="4D7F7FC4" w14:textId="77777777" w:rsidTr="003A727D">
        <w:tc>
          <w:tcPr>
            <w:tcW w:w="2990" w:type="dxa"/>
          </w:tcPr>
          <w:sdt>
            <w:sdtPr>
              <w:alias w:val="Your Name:"/>
              <w:tag w:val="Your Name:"/>
              <w:id w:val="-1681114201"/>
              <w:placeholder>
                <w:docPart w:val="DFB3479DE820480EACA2C7FF933F52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54FC1093" w14:textId="77777777" w:rsidR="00ED349C" w:rsidRPr="005152F2" w:rsidRDefault="00802A59" w:rsidP="00574484">
                <w:pPr>
                  <w:pStyle w:val="Heading1"/>
                </w:pPr>
                <w:r>
                  <w:rPr>
                    <w:lang w:val="id-ID"/>
                  </w:rPr>
                  <w:t>Djarwo Eko Prasojo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0"/>
            </w:tblGrid>
            <w:tr w:rsidR="00E62D09" w:rsidRPr="005152F2" w14:paraId="654AEFEB" w14:textId="77777777" w:rsidTr="0057448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514AD58" w14:textId="77777777" w:rsidR="00E62D09" w:rsidRDefault="00000000" w:rsidP="00574484">
                  <w:pPr>
                    <w:pStyle w:val="Heading3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 w14:anchorId="240ECCFB">
                      <v:group id="Group 43" o:spid="_x0000_s2050" alt="Email icon" style="width:25.9pt;height:25.9pt;mso-position-horizontal-relative:char;mso-position-vertical-relative:line" coordsize="208,208">
                        <v:shape id="Freeform 7" o:spid="_x0000_s2051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<o:lock v:ext="edit" verticies="t"/>
                        </v:shape>
                        <v:shape id="Freeform 8" o:spid="_x0000_s2052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E62D09" w:rsidRPr="005152F2" w14:paraId="63FA273A" w14:textId="77777777" w:rsidTr="0057448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6E2FA3E" w14:textId="77777777" w:rsidR="00E62D09" w:rsidRDefault="00802A59" w:rsidP="00802A59">
                  <w:pPr>
                    <w:pStyle w:val="Heading3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DJARWOPRASOJO@GMAIL.COM</w:t>
                  </w:r>
                </w:p>
                <w:p w14:paraId="4CA6D744" w14:textId="77777777" w:rsidR="003A727D" w:rsidRDefault="003A727D" w:rsidP="00802A59">
                  <w:pPr>
                    <w:pStyle w:val="Heading3"/>
                    <w:rPr>
                      <w:lang w:val="id-ID"/>
                    </w:rPr>
                  </w:pPr>
                </w:p>
                <w:p w14:paraId="379D3521" w14:textId="77777777" w:rsidR="003A727D" w:rsidRDefault="003A727D" w:rsidP="00802A59">
                  <w:pPr>
                    <w:pStyle w:val="Heading3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Linkedin : </w:t>
                  </w:r>
                  <w:r w:rsidRPr="003A727D">
                    <w:rPr>
                      <w:sz w:val="18"/>
                      <w:szCs w:val="18"/>
                      <w:lang w:val="id-ID"/>
                    </w:rPr>
                    <w:t>https://tinyurl.com/yc2x9r5s</w:t>
                  </w:r>
                </w:p>
                <w:p w14:paraId="250BFC45" w14:textId="77777777" w:rsidR="003A727D" w:rsidRDefault="003A727D" w:rsidP="00802A59">
                  <w:pPr>
                    <w:pStyle w:val="Heading3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gIThUB :</w:t>
                  </w:r>
                </w:p>
                <w:p w14:paraId="57D9AF44" w14:textId="5C03CB44" w:rsidR="00AC660A" w:rsidRPr="003A727D" w:rsidRDefault="003A727D" w:rsidP="00AC660A">
                  <w:pPr>
                    <w:pStyle w:val="Heading3"/>
                    <w:rPr>
                      <w:sz w:val="18"/>
                      <w:szCs w:val="18"/>
                      <w:lang w:val="id-ID"/>
                    </w:rPr>
                  </w:pPr>
                  <w:r w:rsidRPr="003A727D">
                    <w:rPr>
                      <w:sz w:val="18"/>
                      <w:szCs w:val="18"/>
                      <w:lang w:val="id-ID"/>
                    </w:rPr>
                    <w:t>https://tinyurl.com/ychbk8bz</w:t>
                  </w:r>
                </w:p>
                <w:p w14:paraId="2349DEEE" w14:textId="0CD5B2C3" w:rsidR="003A727D" w:rsidRPr="003A727D" w:rsidRDefault="003A727D" w:rsidP="003A727D">
                  <w:pPr>
                    <w:pStyle w:val="Heading3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E62D09" w:rsidRPr="005152F2" w14:paraId="6DA6A6D0" w14:textId="77777777" w:rsidTr="0057448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EBFC2F3" w14:textId="77777777" w:rsidR="00E62D09" w:rsidRDefault="00000000" w:rsidP="00574484">
                  <w:pPr>
                    <w:pStyle w:val="Heading3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 w14:anchorId="69332B44">
                      <v:group id="Group 37" o:spid="_x0000_s2053" alt="Telephone icon" style="width:25.9pt;height:25.9pt;mso-position-horizontal-relative:char;mso-position-vertical-relative:line" coordsize="208,208">
                        <v:shape id="Freeform 10" o:spid="_x0000_s2055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<o:lock v:ext="edit" verticies="t"/>
                        </v:shape>
                        <v:shape id="Freeform 11" o:spid="_x0000_s2054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E62D09" w:rsidRPr="005152F2" w14:paraId="7EF35481" w14:textId="77777777" w:rsidTr="0057448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5A5ECB" w14:textId="071DEB20" w:rsidR="00E62D09" w:rsidRDefault="00AC660A" w:rsidP="00574484">
                  <w:pPr>
                    <w:pStyle w:val="Heading3"/>
                  </w:pPr>
                  <w:r>
                    <w:t>081807877877</w:t>
                  </w:r>
                </w:p>
              </w:tc>
            </w:tr>
            <w:tr w:rsidR="00E62D09" w:rsidRPr="005152F2" w14:paraId="3F945D79" w14:textId="77777777" w:rsidTr="00574484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57FDD2FF" w14:textId="6BCDCC6B" w:rsidR="00E62D09" w:rsidRPr="00441EB9" w:rsidRDefault="00AC660A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Jl Bintaro utama 3a</w:t>
                  </w:r>
                </w:p>
              </w:tc>
            </w:tr>
          </w:tbl>
          <w:p w14:paraId="39D2C6D2" w14:textId="77777777" w:rsidR="00E62D09" w:rsidRPr="005152F2" w:rsidRDefault="00E62D09" w:rsidP="00574484"/>
        </w:tc>
        <w:tc>
          <w:tcPr>
            <w:tcW w:w="682" w:type="dxa"/>
          </w:tcPr>
          <w:p w14:paraId="6622344A" w14:textId="77777777" w:rsidR="00E62D09" w:rsidRPr="003A727D" w:rsidRDefault="00E62D09" w:rsidP="00574484">
            <w:pPr>
              <w:rPr>
                <w:lang w:val="id-ID"/>
              </w:rPr>
            </w:pPr>
          </w:p>
        </w:tc>
        <w:tc>
          <w:tcPr>
            <w:tcW w:w="583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0"/>
            </w:tblGrid>
            <w:tr w:rsidR="00E62D09" w14:paraId="52D06EF4" w14:textId="77777777" w:rsidTr="00AC660A">
              <w:trPr>
                <w:trHeight w:val="12681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750BC434" w14:textId="28562FB7" w:rsidR="00E62D09" w:rsidRPr="005152F2" w:rsidRDefault="00000000" w:rsidP="00AC660A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0DD9A5910A7244B6B60B75C014F47A1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581497">
                        <w:t>About Me</w:t>
                      </w:r>
                    </w:sdtContent>
                  </w:sdt>
                </w:p>
                <w:p w14:paraId="5A7A4469" w14:textId="61566E06" w:rsidR="00BC2A58" w:rsidRPr="003C25A9" w:rsidRDefault="00015A32" w:rsidP="009F2115">
                  <w:pPr>
                    <w:spacing w:line="276" w:lineRule="auto"/>
                    <w:jc w:val="both"/>
                  </w:pPr>
                  <w:r>
                    <w:t>S</w:t>
                  </w:r>
                  <w:r w:rsidRPr="00015A32">
                    <w:rPr>
                      <w:lang w:val="id-ID"/>
                    </w:rPr>
                    <w:t xml:space="preserve">oftware </w:t>
                  </w:r>
                  <w:r>
                    <w:t>E</w:t>
                  </w:r>
                  <w:r w:rsidRPr="00015A32">
                    <w:rPr>
                      <w:lang w:val="id-ID"/>
                    </w:rPr>
                    <w:t xml:space="preserve">ngineer, I have 5 years experience in different IT field and 5 years as program engineer. </w:t>
                  </w:r>
                  <w:r w:rsidR="003C25A9" w:rsidRPr="003C25A9">
                    <w:rPr>
                      <w:lang w:val="id-ID"/>
                    </w:rPr>
                    <w:t xml:space="preserve">I like new technologies and study them in depth everything about programming, so that my experience and knowledge </w:t>
                  </w:r>
                  <w:r w:rsidR="003C25A9">
                    <w:t>is kept up to date.</w:t>
                  </w:r>
                </w:p>
                <w:p w14:paraId="1F9F62F0" w14:textId="77777777" w:rsidR="00061CFE" w:rsidRDefault="00061CFE" w:rsidP="009F2115">
                  <w:pPr>
                    <w:spacing w:line="276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Here is my brief bio :</w:t>
                  </w:r>
                </w:p>
                <w:p w14:paraId="40A34F27" w14:textId="77777777" w:rsidR="00061CFE" w:rsidRDefault="00061CFE" w:rsidP="009F2115">
                  <w:pPr>
                    <w:spacing w:line="276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Name</w:t>
                  </w:r>
                  <w:r w:rsidR="00BE4C8A">
                    <w:rPr>
                      <w:lang w:val="id-ID"/>
                    </w:rPr>
                    <w:t xml:space="preserve">              </w:t>
                  </w:r>
                  <w:r>
                    <w:rPr>
                      <w:lang w:val="id-ID"/>
                    </w:rPr>
                    <w:t>: Djarwo Eko Prasojo</w:t>
                  </w:r>
                </w:p>
                <w:p w14:paraId="54206D53" w14:textId="77777777" w:rsidR="00061CFE" w:rsidRDefault="00BE4C8A" w:rsidP="009F2115">
                  <w:pPr>
                    <w:spacing w:line="276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Gender            </w:t>
                  </w:r>
                  <w:r w:rsidR="00061CFE">
                    <w:rPr>
                      <w:lang w:val="id-ID"/>
                    </w:rPr>
                    <w:t>: Male</w:t>
                  </w:r>
                </w:p>
                <w:p w14:paraId="7B0EE10A" w14:textId="77777777" w:rsidR="00061CFE" w:rsidRDefault="00BE4C8A" w:rsidP="009F2115">
                  <w:pPr>
                    <w:spacing w:line="276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Date Of Birth   </w:t>
                  </w:r>
                  <w:r w:rsidR="00061CFE">
                    <w:rPr>
                      <w:lang w:val="id-ID"/>
                    </w:rPr>
                    <w:t>: Surabaya, 12 December 1993</w:t>
                  </w:r>
                </w:p>
                <w:p w14:paraId="04DC3F50" w14:textId="77777777" w:rsidR="00061CFE" w:rsidRDefault="00BE4C8A" w:rsidP="009F2115">
                  <w:pPr>
                    <w:spacing w:line="276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Education         </w:t>
                  </w:r>
                  <w:r w:rsidR="00061CFE">
                    <w:rPr>
                      <w:lang w:val="id-ID"/>
                    </w:rPr>
                    <w:t xml:space="preserve">: </w:t>
                  </w:r>
                  <w:r w:rsidR="00061CFE" w:rsidRPr="00061CFE">
                    <w:rPr>
                      <w:lang w:val="id-ID"/>
                    </w:rPr>
                    <w:t>Technical Information</w:t>
                  </w:r>
                </w:p>
                <w:p w14:paraId="10758B26" w14:textId="77777777" w:rsidR="00061CFE" w:rsidRPr="008E7441" w:rsidRDefault="00BE4C8A" w:rsidP="009F2115">
                  <w:pPr>
                    <w:spacing w:line="276" w:lineRule="auto"/>
                  </w:pPr>
                  <w:r>
                    <w:rPr>
                      <w:lang w:val="id-ID"/>
                    </w:rPr>
                    <w:t xml:space="preserve">Phone Number </w:t>
                  </w:r>
                  <w:r w:rsidR="00061CFE">
                    <w:rPr>
                      <w:lang w:val="id-ID"/>
                    </w:rPr>
                    <w:t>: 081554267881</w:t>
                  </w:r>
                </w:p>
                <w:p w14:paraId="0867F54B" w14:textId="15AA57A2" w:rsidR="00AB17E0" w:rsidRPr="008E7441" w:rsidRDefault="00BE4C8A" w:rsidP="009F2115">
                  <w:pPr>
                    <w:spacing w:line="276" w:lineRule="auto"/>
                  </w:pPr>
                  <w:r>
                    <w:rPr>
                      <w:lang w:val="id-ID"/>
                    </w:rPr>
                    <w:t xml:space="preserve">Address            </w:t>
                  </w:r>
                  <w:r w:rsidR="00AB17E0">
                    <w:rPr>
                      <w:lang w:val="id-ID"/>
                    </w:rPr>
                    <w:t xml:space="preserve">: Jl. </w:t>
                  </w:r>
                  <w:proofErr w:type="spellStart"/>
                  <w:r w:rsidR="009D1800">
                    <w:t>Bintaro</w:t>
                  </w:r>
                  <w:proofErr w:type="spellEnd"/>
                  <w:r w:rsidR="009D1800">
                    <w:t xml:space="preserve"> Utama 3A Tangerang Selatan, Banten</w:t>
                  </w:r>
                  <w:r w:rsidR="00AB17E0">
                    <w:rPr>
                      <w:lang w:val="id-ID"/>
                    </w:rPr>
                    <w:t xml:space="preserve"> </w:t>
                  </w:r>
                </w:p>
                <w:p w14:paraId="1739F279" w14:textId="76C6EC14" w:rsidR="00AB17E0" w:rsidRPr="00015A32" w:rsidRDefault="00AB17E0" w:rsidP="009F2115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</w:pPr>
                  <w:r>
                    <w:rPr>
                      <w:lang w:val="id-ID"/>
                    </w:rPr>
                    <w:t>I</w:t>
                  </w:r>
                  <w:r w:rsidRPr="00AB17E0">
                    <w:rPr>
                      <w:lang w:val="id-ID"/>
                    </w:rPr>
                    <w:t xml:space="preserve"> can also little sp</w:t>
                  </w:r>
                  <w:r>
                    <w:rPr>
                      <w:lang w:val="id-ID"/>
                    </w:rPr>
                    <w:t xml:space="preserve">eak english both oral and verbal. </w:t>
                  </w:r>
                  <w:r w:rsidR="00015A32">
                    <w:t xml:space="preserve">And now my last position is a Technical Lead Software </w:t>
                  </w:r>
                  <w:proofErr w:type="spellStart"/>
                  <w:r w:rsidR="00015A32">
                    <w:t>Engginer</w:t>
                  </w:r>
                  <w:proofErr w:type="spellEnd"/>
                  <w:r w:rsidR="00015A32">
                    <w:t xml:space="preserve">. I have experience as a full stack developer (Mobile Developer, Front-End Developer, Back-End Developer &amp; </w:t>
                  </w:r>
                  <w:proofErr w:type="spellStart"/>
                  <w:r w:rsidR="00015A32">
                    <w:t>Devops</w:t>
                  </w:r>
                  <w:proofErr w:type="spellEnd"/>
                  <w:r w:rsidR="00015A32">
                    <w:t>).</w:t>
                  </w:r>
                </w:p>
                <w:p w14:paraId="323830C3" w14:textId="77777777" w:rsidR="009F2115" w:rsidRDefault="009F2115" w:rsidP="009F211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lang w:val="id-ID"/>
                    </w:rPr>
                  </w:pPr>
                </w:p>
                <w:p w14:paraId="30B384C7" w14:textId="77777777" w:rsidR="009F2115" w:rsidRDefault="009F2115" w:rsidP="00AB1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Similary, letters of job application I submit, for the attention of Mr / Mrs i thank you.</w:t>
                  </w:r>
                </w:p>
                <w:p w14:paraId="71F99B42" w14:textId="77777777" w:rsidR="00BE4C8A" w:rsidRPr="00AB17E0" w:rsidRDefault="00BE4C8A" w:rsidP="00AB17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id-ID"/>
                    </w:rPr>
                  </w:pPr>
                </w:p>
                <w:p w14:paraId="0FC6326F" w14:textId="77777777" w:rsidR="00BC2A58" w:rsidRDefault="00000000" w:rsidP="009F2115">
                  <w:pPr>
                    <w:pStyle w:val="Closing"/>
                    <w:spacing w:before="0" w:line="240" w:lineRule="auto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9D03FA861CBF4DFF909DAF6945BA61A8"/>
                      </w:placeholder>
                      <w:temporary/>
                      <w:showingPlcHdr/>
                    </w:sdtPr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F9926138A04E437E87011D75BE963E79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41897EC0" w14:textId="77777777" w:rsidR="00ED349C" w:rsidRPr="00ED349C" w:rsidRDefault="00802A59" w:rsidP="00802A59">
                      <w:pPr>
                        <w:pStyle w:val="Signature"/>
                        <w:rPr>
                          <w:caps/>
                        </w:rPr>
                      </w:pPr>
                      <w:r>
                        <w:rPr>
                          <w:lang w:val="id-ID"/>
                        </w:rPr>
                        <w:t>Djarwo Eko Prasojo</w:t>
                      </w:r>
                    </w:p>
                  </w:sdtContent>
                </w:sdt>
              </w:tc>
            </w:tr>
          </w:tbl>
          <w:p w14:paraId="213D735D" w14:textId="77777777" w:rsidR="00E62D09" w:rsidRPr="005152F2" w:rsidRDefault="00E62D09" w:rsidP="00574484"/>
        </w:tc>
      </w:tr>
    </w:tbl>
    <w:p w14:paraId="2F5558E6" w14:textId="77777777" w:rsidR="00574484" w:rsidRDefault="00574484" w:rsidP="00574484">
      <w:pPr>
        <w:pStyle w:val="Heading2"/>
        <w:pBdr>
          <w:bottom w:val="single" w:sz="8" w:space="9" w:color="37B6AE" w:themeColor="accent1"/>
        </w:pBdr>
        <w:spacing w:before="240" w:after="0"/>
        <w:rPr>
          <w:lang w:val="id-ID"/>
        </w:rPr>
      </w:pPr>
      <w:r w:rsidRPr="00574484">
        <w:rPr>
          <w:lang w:val="id-ID"/>
        </w:rPr>
        <w:lastRenderedPageBreak/>
        <w:t>Curriculum Vitae</w:t>
      </w:r>
    </w:p>
    <w:p w14:paraId="78402919" w14:textId="77777777" w:rsidR="00574484" w:rsidRDefault="00574484" w:rsidP="00574484">
      <w:pPr>
        <w:pStyle w:val="NoSpacing"/>
        <w:spacing w:before="240"/>
        <w:rPr>
          <w:lang w:val="id-ID"/>
        </w:rPr>
      </w:pPr>
      <w:r>
        <w:rPr>
          <w:lang w:val="id-ID"/>
        </w:rPr>
        <w:t>Professional History :</w:t>
      </w:r>
    </w:p>
    <w:p w14:paraId="5075911A" w14:textId="77777777" w:rsidR="00574484" w:rsidRDefault="00574484" w:rsidP="00574484">
      <w:pPr>
        <w:pStyle w:val="NoSpacing"/>
        <w:numPr>
          <w:ilvl w:val="0"/>
          <w:numId w:val="3"/>
        </w:numPr>
        <w:rPr>
          <w:lang w:val="id-ID"/>
        </w:rPr>
      </w:pPr>
      <w:r>
        <w:rPr>
          <w:lang w:val="id-ID"/>
        </w:rPr>
        <w:t>IT Support</w:t>
      </w:r>
    </w:p>
    <w:p w14:paraId="494C7760" w14:textId="77777777" w:rsidR="00574484" w:rsidRPr="00BC2EE4" w:rsidRDefault="00574484" w:rsidP="00574484">
      <w:pPr>
        <w:pStyle w:val="NoSpacing"/>
        <w:ind w:left="720"/>
        <w:rPr>
          <w:i/>
          <w:lang w:val="id-ID"/>
        </w:rPr>
      </w:pPr>
      <w:r w:rsidRPr="00BC2EE4">
        <w:rPr>
          <w:i/>
          <w:lang w:val="id-ID"/>
        </w:rPr>
        <w:t>PT Komputer Kasir Indonesia</w:t>
      </w:r>
      <w:r>
        <w:rPr>
          <w:i/>
          <w:lang w:val="id-ID"/>
        </w:rPr>
        <w:t xml:space="preserve">, </w:t>
      </w:r>
      <w:r w:rsidRPr="00BC2EE4">
        <w:rPr>
          <w:i/>
          <w:lang w:val="id-ID"/>
        </w:rPr>
        <w:t>May 2015 – March 2017</w:t>
      </w:r>
    </w:p>
    <w:p w14:paraId="158C6B0E" w14:textId="77777777" w:rsidR="00574484" w:rsidRDefault="00574484" w:rsidP="00574484">
      <w:pPr>
        <w:pStyle w:val="NoSpacing"/>
        <w:numPr>
          <w:ilvl w:val="2"/>
          <w:numId w:val="4"/>
        </w:numPr>
        <w:rPr>
          <w:lang w:val="id-ID"/>
        </w:rPr>
      </w:pPr>
      <w:r>
        <w:rPr>
          <w:lang w:val="id-ID"/>
        </w:rPr>
        <w:t>IT Support</w:t>
      </w:r>
    </w:p>
    <w:p w14:paraId="46F3AF02" w14:textId="77777777" w:rsidR="00574484" w:rsidRDefault="00574484" w:rsidP="00574484">
      <w:pPr>
        <w:pStyle w:val="NoSpacing"/>
        <w:numPr>
          <w:ilvl w:val="2"/>
          <w:numId w:val="4"/>
        </w:numPr>
        <w:rPr>
          <w:lang w:val="id-ID"/>
        </w:rPr>
      </w:pPr>
      <w:r>
        <w:rPr>
          <w:lang w:val="id-ID"/>
        </w:rPr>
        <w:t>Program Training with customer</w:t>
      </w:r>
    </w:p>
    <w:p w14:paraId="0D8DBF0A" w14:textId="77777777" w:rsidR="00574484" w:rsidRDefault="00574484" w:rsidP="00574484">
      <w:pPr>
        <w:pStyle w:val="NoSpacing"/>
        <w:numPr>
          <w:ilvl w:val="2"/>
          <w:numId w:val="4"/>
        </w:numPr>
        <w:rPr>
          <w:lang w:val="id-ID"/>
        </w:rPr>
      </w:pPr>
      <w:r>
        <w:rPr>
          <w:lang w:val="id-ID"/>
        </w:rPr>
        <w:t>QC Custom and Regular Product</w:t>
      </w:r>
    </w:p>
    <w:p w14:paraId="11E697E9" w14:textId="77777777" w:rsidR="00574484" w:rsidRDefault="00574484" w:rsidP="00574484">
      <w:pPr>
        <w:pStyle w:val="NoSpacing"/>
        <w:numPr>
          <w:ilvl w:val="2"/>
          <w:numId w:val="4"/>
        </w:numPr>
        <w:rPr>
          <w:lang w:val="id-ID"/>
        </w:rPr>
      </w:pPr>
      <w:r>
        <w:rPr>
          <w:lang w:val="id-ID"/>
        </w:rPr>
        <w:t>Custom / Edit report and modul with Visual Basic 6.0</w:t>
      </w:r>
    </w:p>
    <w:p w14:paraId="565E7EBD" w14:textId="77777777" w:rsidR="00574484" w:rsidRDefault="00574484" w:rsidP="00574484">
      <w:pPr>
        <w:pStyle w:val="NoSpacing"/>
        <w:numPr>
          <w:ilvl w:val="2"/>
          <w:numId w:val="4"/>
        </w:numPr>
        <w:rPr>
          <w:lang w:val="id-ID"/>
        </w:rPr>
      </w:pPr>
      <w:r>
        <w:rPr>
          <w:lang w:val="id-ID"/>
        </w:rPr>
        <w:t>Implementing product in East Indonesia</w:t>
      </w:r>
    </w:p>
    <w:p w14:paraId="0231023D" w14:textId="77777777" w:rsidR="00574484" w:rsidRDefault="00574484" w:rsidP="00574484">
      <w:pPr>
        <w:pStyle w:val="NoSpacing"/>
        <w:ind w:left="1080"/>
        <w:rPr>
          <w:lang w:val="id-ID"/>
        </w:rPr>
      </w:pPr>
    </w:p>
    <w:p w14:paraId="2D2F8F04" w14:textId="77777777" w:rsidR="00574484" w:rsidRDefault="00574484" w:rsidP="00574484">
      <w:pPr>
        <w:pStyle w:val="NoSpacing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Web Programmer </w:t>
      </w:r>
    </w:p>
    <w:p w14:paraId="148E506B" w14:textId="77777777" w:rsidR="00574484" w:rsidRPr="00574484" w:rsidRDefault="00574484" w:rsidP="00574484">
      <w:pPr>
        <w:pStyle w:val="NoSpacing"/>
        <w:ind w:left="720"/>
        <w:rPr>
          <w:i/>
          <w:lang w:val="id-ID"/>
        </w:rPr>
      </w:pPr>
      <w:r w:rsidRPr="00574484">
        <w:rPr>
          <w:i/>
          <w:lang w:val="id-ID"/>
        </w:rPr>
        <w:t xml:space="preserve">PT Kokek Indonesia, Oct 2017 – Jan 2018 </w:t>
      </w:r>
    </w:p>
    <w:p w14:paraId="32AFD9AF" w14:textId="77777777" w:rsidR="00574484" w:rsidRDefault="00574484" w:rsidP="00574484">
      <w:pPr>
        <w:pStyle w:val="NoSpacing"/>
        <w:spacing w:after="240"/>
        <w:ind w:left="720"/>
        <w:rPr>
          <w:lang w:val="id-ID"/>
        </w:rPr>
      </w:pPr>
      <w:r>
        <w:rPr>
          <w:lang w:val="id-ID"/>
        </w:rPr>
        <w:t>Build Internal Consultant Web-Based Program with PHP CI Framework, Bootstrap Tamplate, Jquery, Ajax, Mysql, Serialize.</w:t>
      </w:r>
    </w:p>
    <w:p w14:paraId="1F3EECFC" w14:textId="460F0878" w:rsidR="00574484" w:rsidRDefault="009D1800" w:rsidP="00574484">
      <w:pPr>
        <w:pStyle w:val="NoSpacing"/>
        <w:numPr>
          <w:ilvl w:val="0"/>
          <w:numId w:val="3"/>
        </w:numPr>
        <w:spacing w:before="240"/>
        <w:rPr>
          <w:lang w:val="id-ID"/>
        </w:rPr>
      </w:pPr>
      <w:r>
        <w:t>Software</w:t>
      </w:r>
      <w:r w:rsidR="00574484">
        <w:rPr>
          <w:lang w:val="id-ID"/>
        </w:rPr>
        <w:t xml:space="preserve"> Engineer</w:t>
      </w:r>
    </w:p>
    <w:p w14:paraId="4C16544A" w14:textId="77777777" w:rsidR="00574484" w:rsidRPr="00574484" w:rsidRDefault="00574484" w:rsidP="00574484">
      <w:pPr>
        <w:pStyle w:val="NoSpacing"/>
        <w:ind w:left="720"/>
        <w:rPr>
          <w:i/>
          <w:lang w:val="id-ID"/>
        </w:rPr>
      </w:pPr>
      <w:r w:rsidRPr="00574484">
        <w:rPr>
          <w:i/>
          <w:lang w:val="id-ID"/>
        </w:rPr>
        <w:t>PT Kuryotech Indonesia, Jan 2018 – Aug 2018</w:t>
      </w:r>
    </w:p>
    <w:p w14:paraId="0FAC856F" w14:textId="6FB40661" w:rsidR="00574484" w:rsidRDefault="00574484" w:rsidP="00574484">
      <w:pPr>
        <w:pStyle w:val="NoSpacing"/>
        <w:numPr>
          <w:ilvl w:val="2"/>
          <w:numId w:val="6"/>
        </w:numPr>
        <w:rPr>
          <w:lang w:val="id-ID"/>
        </w:rPr>
      </w:pPr>
      <w:r>
        <w:rPr>
          <w:lang w:val="id-ID"/>
        </w:rPr>
        <w:t>Build E-Commerce backend</w:t>
      </w:r>
      <w:r w:rsidR="009D1800">
        <w:t xml:space="preserve"> &amp; frontend</w:t>
      </w:r>
      <w:r>
        <w:rPr>
          <w:lang w:val="id-ID"/>
        </w:rPr>
        <w:t xml:space="preserve"> Beoku with Yii2 Framework</w:t>
      </w:r>
    </w:p>
    <w:p w14:paraId="6887B209" w14:textId="77777777" w:rsidR="00574484" w:rsidRDefault="00574484" w:rsidP="00574484">
      <w:pPr>
        <w:pStyle w:val="NoSpacing"/>
        <w:numPr>
          <w:ilvl w:val="2"/>
          <w:numId w:val="6"/>
        </w:numPr>
        <w:rPr>
          <w:lang w:val="id-ID"/>
        </w:rPr>
      </w:pPr>
      <w:r>
        <w:rPr>
          <w:lang w:val="id-ID"/>
        </w:rPr>
        <w:t xml:space="preserve">Build Beoku web profile </w:t>
      </w:r>
      <w:hyperlink r:id="rId8" w:history="1">
        <w:r w:rsidRPr="00AF18DF">
          <w:rPr>
            <w:rStyle w:val="Hyperlink"/>
            <w:lang w:val="id-ID"/>
          </w:rPr>
          <w:t>www.beoku.com</w:t>
        </w:r>
      </w:hyperlink>
    </w:p>
    <w:p w14:paraId="38C604BF" w14:textId="77777777" w:rsidR="00574484" w:rsidRPr="00160A01" w:rsidRDefault="00574484" w:rsidP="00574484">
      <w:pPr>
        <w:pStyle w:val="NoSpacing"/>
        <w:ind w:left="1080"/>
        <w:rPr>
          <w:lang w:val="id-ID"/>
        </w:rPr>
      </w:pPr>
    </w:p>
    <w:p w14:paraId="1FB0E86F" w14:textId="34CD0C70" w:rsidR="00574484" w:rsidRDefault="009D1800" w:rsidP="00574484">
      <w:pPr>
        <w:pStyle w:val="NoSpacing"/>
        <w:numPr>
          <w:ilvl w:val="0"/>
          <w:numId w:val="3"/>
        </w:numPr>
        <w:rPr>
          <w:lang w:val="id-ID"/>
        </w:rPr>
      </w:pPr>
      <w:proofErr w:type="gramStart"/>
      <w:r>
        <w:t xml:space="preserve">Software </w:t>
      </w:r>
      <w:r w:rsidR="00574484">
        <w:rPr>
          <w:lang w:val="id-ID"/>
        </w:rPr>
        <w:t xml:space="preserve"> Engineer</w:t>
      </w:r>
      <w:proofErr w:type="gramEnd"/>
    </w:p>
    <w:p w14:paraId="60D1A404" w14:textId="77777777" w:rsidR="00574484" w:rsidRPr="00574484" w:rsidRDefault="00574484" w:rsidP="00574484">
      <w:pPr>
        <w:pStyle w:val="NoSpacing"/>
        <w:ind w:left="720"/>
        <w:rPr>
          <w:i/>
          <w:lang w:val="id-ID"/>
        </w:rPr>
      </w:pPr>
      <w:r w:rsidRPr="00574484">
        <w:rPr>
          <w:i/>
          <w:lang w:val="id-ID"/>
        </w:rPr>
        <w:t>PT Dapur Rumah Sejahtera, Aug 2018 -  Feb 2019</w:t>
      </w:r>
    </w:p>
    <w:p w14:paraId="658E2869" w14:textId="77777777" w:rsidR="00574484" w:rsidRDefault="00574484" w:rsidP="00574484">
      <w:pPr>
        <w:pStyle w:val="NoSpacing"/>
        <w:numPr>
          <w:ilvl w:val="2"/>
          <w:numId w:val="7"/>
        </w:numPr>
        <w:rPr>
          <w:lang w:val="id-ID"/>
        </w:rPr>
      </w:pPr>
      <w:r>
        <w:rPr>
          <w:lang w:val="id-ID"/>
        </w:rPr>
        <w:t>Build an app called Wahyoo</w:t>
      </w:r>
    </w:p>
    <w:p w14:paraId="19B120C2" w14:textId="77777777" w:rsidR="00574484" w:rsidRDefault="00574484" w:rsidP="00574484">
      <w:pPr>
        <w:pStyle w:val="NoSpacing"/>
        <w:numPr>
          <w:ilvl w:val="2"/>
          <w:numId w:val="7"/>
        </w:numPr>
        <w:rPr>
          <w:lang w:val="id-ID"/>
        </w:rPr>
      </w:pPr>
      <w:r>
        <w:rPr>
          <w:lang w:val="id-ID"/>
        </w:rPr>
        <w:t>Build Wahyoo’s Dashboard Admin</w:t>
      </w:r>
    </w:p>
    <w:p w14:paraId="7F9D2603" w14:textId="6865BA83" w:rsidR="009D1800" w:rsidRDefault="00574484" w:rsidP="009D1800">
      <w:pPr>
        <w:pStyle w:val="NoSpacing"/>
        <w:numPr>
          <w:ilvl w:val="2"/>
          <w:numId w:val="7"/>
        </w:numPr>
        <w:rPr>
          <w:lang w:val="id-ID"/>
        </w:rPr>
      </w:pPr>
      <w:r>
        <w:rPr>
          <w:lang w:val="id-ID"/>
        </w:rPr>
        <w:t>Wahyoo has 5 path of its part (Store, Sales, Courier, B2B and Customer parts). Ensure each part was build perfectly</w:t>
      </w:r>
      <w:r w:rsidR="009D1800">
        <w:rPr>
          <w:lang w:val="id-ID"/>
        </w:rPr>
        <w:br/>
      </w:r>
    </w:p>
    <w:p w14:paraId="4AC83946" w14:textId="0A534F1D" w:rsidR="009D1800" w:rsidRDefault="009D1800" w:rsidP="009D1800">
      <w:pPr>
        <w:pStyle w:val="NoSpacing"/>
        <w:numPr>
          <w:ilvl w:val="0"/>
          <w:numId w:val="3"/>
        </w:numPr>
        <w:rPr>
          <w:lang w:val="id-ID"/>
        </w:rPr>
      </w:pPr>
      <w:r>
        <w:t>Lead Software Engineer</w:t>
      </w:r>
    </w:p>
    <w:p w14:paraId="7E4A19C1" w14:textId="34E8A435" w:rsidR="009D1800" w:rsidRPr="001D17E9" w:rsidRDefault="009D1800" w:rsidP="009D1800">
      <w:pPr>
        <w:pStyle w:val="NoSpacing"/>
        <w:ind w:left="720"/>
        <w:rPr>
          <w:rFonts w:asciiTheme="majorHAnsi" w:hAnsiTheme="majorHAnsi"/>
          <w:i/>
        </w:rPr>
      </w:pPr>
      <w:r>
        <w:rPr>
          <w:i/>
        </w:rPr>
        <w:t>PT Atomic Indonesia</w:t>
      </w:r>
      <w:r w:rsidRPr="00574484">
        <w:rPr>
          <w:i/>
          <w:lang w:val="id-ID"/>
        </w:rPr>
        <w:t xml:space="preserve">, </w:t>
      </w:r>
      <w:r>
        <w:rPr>
          <w:i/>
        </w:rPr>
        <w:t>Mar</w:t>
      </w:r>
      <w:r w:rsidRPr="00574484">
        <w:rPr>
          <w:i/>
          <w:lang w:val="id-ID"/>
        </w:rPr>
        <w:t xml:space="preserve"> 201</w:t>
      </w:r>
      <w:r>
        <w:rPr>
          <w:i/>
        </w:rPr>
        <w:t>9</w:t>
      </w:r>
      <w:r w:rsidRPr="00574484">
        <w:rPr>
          <w:i/>
          <w:lang w:val="id-ID"/>
        </w:rPr>
        <w:t xml:space="preserve"> </w:t>
      </w:r>
      <w:proofErr w:type="gramStart"/>
      <w:r w:rsidRPr="00574484">
        <w:rPr>
          <w:i/>
          <w:lang w:val="id-ID"/>
        </w:rPr>
        <w:t xml:space="preserve">-  </w:t>
      </w:r>
      <w:r>
        <w:rPr>
          <w:i/>
        </w:rPr>
        <w:t>Now</w:t>
      </w:r>
      <w:proofErr w:type="gramEnd"/>
      <w:r w:rsidR="001D17E9">
        <w:rPr>
          <w:i/>
        </w:rPr>
        <w:br/>
      </w:r>
      <w:r w:rsidR="001D17E9" w:rsidRPr="001D17E9">
        <w:rPr>
          <w:rFonts w:asciiTheme="majorHAnsi" w:hAnsiTheme="majorHAnsi" w:cs="Segoe UI"/>
          <w:shd w:val="clear" w:color="auto" w:fill="FFFFFF"/>
        </w:rPr>
        <w:t>Responsible for driving the development efforts to meet customer requirements and ensure that projects are completed on time and within budget. This article will provide a thorough outline of the job responsibilities, qualifications, and expectations associated with the lead developer position.</w:t>
      </w:r>
      <w:r w:rsidR="001D17E9" w:rsidRPr="001D17E9">
        <w:rPr>
          <w:rFonts w:asciiTheme="majorHAnsi" w:hAnsiTheme="majorHAnsi" w:cs="Segoe UI"/>
        </w:rPr>
        <w:br/>
      </w:r>
      <w:r w:rsidR="001D17E9" w:rsidRPr="001D17E9">
        <w:rPr>
          <w:rFonts w:asciiTheme="majorHAnsi" w:hAnsiTheme="majorHAnsi" w:cs="Segoe UI"/>
        </w:rPr>
        <w:br/>
      </w:r>
      <w:r w:rsidR="001D17E9" w:rsidRPr="001D17E9">
        <w:rPr>
          <w:rFonts w:asciiTheme="majorHAnsi" w:hAnsiTheme="majorHAnsi" w:cs="Segoe UI"/>
          <w:shd w:val="clear" w:color="auto" w:fill="FFFFFF"/>
        </w:rPr>
        <w:t>my responsibility include:</w:t>
      </w:r>
    </w:p>
    <w:p w14:paraId="2BC9B2A3" w14:textId="77777777" w:rsidR="001D17E9" w:rsidRPr="001D17E9" w:rsidRDefault="001D17E9" w:rsidP="001D17E9">
      <w:pPr>
        <w:pStyle w:val="NoSpacing"/>
        <w:numPr>
          <w:ilvl w:val="0"/>
          <w:numId w:val="13"/>
        </w:numPr>
        <w:rPr>
          <w:rFonts w:asciiTheme="majorHAnsi" w:hAnsiTheme="majorHAnsi"/>
          <w:lang w:val="id-ID"/>
        </w:rPr>
      </w:pPr>
      <w:r w:rsidRPr="001D17E9">
        <w:rPr>
          <w:rFonts w:asciiTheme="majorHAnsi" w:hAnsiTheme="majorHAnsi" w:cs="Segoe UI"/>
          <w:shd w:val="clear" w:color="auto" w:fill="FFFFFF"/>
        </w:rPr>
        <w:t>Working closely with senior stakeholders to understand business requirements and help translate these into technical requirements for the development team.</w:t>
      </w:r>
    </w:p>
    <w:p w14:paraId="136F8B5D" w14:textId="62DB0CC0" w:rsidR="001D17E9" w:rsidRPr="001D17E9" w:rsidRDefault="001D17E9" w:rsidP="001D17E9">
      <w:pPr>
        <w:pStyle w:val="NoSpacing"/>
        <w:numPr>
          <w:ilvl w:val="0"/>
          <w:numId w:val="13"/>
        </w:numPr>
        <w:rPr>
          <w:rFonts w:asciiTheme="majorHAnsi" w:hAnsiTheme="majorHAnsi" w:cs="Segoe UI"/>
          <w:shd w:val="clear" w:color="auto" w:fill="FFFFFF"/>
        </w:rPr>
      </w:pPr>
      <w:r w:rsidRPr="001D17E9">
        <w:rPr>
          <w:rFonts w:asciiTheme="majorHAnsi" w:hAnsiTheme="majorHAnsi" w:cs="Segoe UI"/>
          <w:shd w:val="clear" w:color="auto" w:fill="FFFFFF"/>
        </w:rPr>
        <w:t>Planning and documenting technical specifications for features or system design.</w:t>
      </w:r>
    </w:p>
    <w:p w14:paraId="384EBFD7" w14:textId="0884FE37" w:rsidR="001D17E9" w:rsidRPr="001D17E9" w:rsidRDefault="001D17E9" w:rsidP="001D17E9">
      <w:pPr>
        <w:pStyle w:val="NoSpacing"/>
        <w:numPr>
          <w:ilvl w:val="0"/>
          <w:numId w:val="13"/>
        </w:numPr>
        <w:rPr>
          <w:rFonts w:asciiTheme="majorHAnsi" w:hAnsiTheme="majorHAnsi" w:cs="Segoe UI"/>
          <w:shd w:val="clear" w:color="auto" w:fill="FFFFFF"/>
        </w:rPr>
      </w:pPr>
      <w:r w:rsidRPr="001D17E9">
        <w:rPr>
          <w:rFonts w:asciiTheme="majorHAnsi" w:hAnsiTheme="majorHAnsi" w:cs="Segoe UI"/>
          <w:shd w:val="clear" w:color="auto" w:fill="FFFFFF"/>
        </w:rPr>
        <w:t>Designing, building, and configuring applications to meet business process and application requirements.</w:t>
      </w:r>
    </w:p>
    <w:p w14:paraId="05CD6F81" w14:textId="71193D00" w:rsidR="001D17E9" w:rsidRPr="001D17E9" w:rsidRDefault="001D17E9" w:rsidP="001D17E9">
      <w:pPr>
        <w:pStyle w:val="NoSpacing"/>
        <w:numPr>
          <w:ilvl w:val="0"/>
          <w:numId w:val="13"/>
        </w:numPr>
        <w:rPr>
          <w:rFonts w:asciiTheme="majorHAnsi" w:hAnsiTheme="majorHAnsi" w:cs="Segoe UI"/>
          <w:shd w:val="clear" w:color="auto" w:fill="FFFFFF"/>
        </w:rPr>
      </w:pPr>
      <w:r w:rsidRPr="001D17E9">
        <w:rPr>
          <w:rFonts w:asciiTheme="majorHAnsi" w:hAnsiTheme="majorHAnsi" w:cs="Segoe UI"/>
          <w:shd w:val="clear" w:color="auto" w:fill="FFFFFF"/>
        </w:rPr>
        <w:t>Directing the development team in the design, development, coding, testing, and debugging of applications.</w:t>
      </w:r>
    </w:p>
    <w:p w14:paraId="3EED0425" w14:textId="70460B9A" w:rsidR="001D17E9" w:rsidRPr="001D17E9" w:rsidRDefault="001D17E9" w:rsidP="001D17E9">
      <w:pPr>
        <w:pStyle w:val="NoSpacing"/>
        <w:numPr>
          <w:ilvl w:val="0"/>
          <w:numId w:val="13"/>
        </w:numPr>
        <w:rPr>
          <w:rFonts w:asciiTheme="majorHAnsi" w:hAnsiTheme="majorHAnsi" w:cs="Segoe UI"/>
          <w:shd w:val="clear" w:color="auto" w:fill="FFFFFF"/>
        </w:rPr>
      </w:pPr>
      <w:r w:rsidRPr="001D17E9">
        <w:rPr>
          <w:rFonts w:asciiTheme="majorHAnsi" w:hAnsiTheme="majorHAnsi" w:cs="Segoe UI"/>
          <w:shd w:val="clear" w:color="auto" w:fill="FFFFFF"/>
        </w:rPr>
        <w:t>Writing testable, scalable, and efficient code and leading code reviews.</w:t>
      </w:r>
    </w:p>
    <w:p w14:paraId="51C28543" w14:textId="4A3814A5" w:rsidR="009D1800" w:rsidRDefault="001D17E9" w:rsidP="001D17E9">
      <w:pPr>
        <w:pStyle w:val="NoSpacing"/>
        <w:numPr>
          <w:ilvl w:val="0"/>
          <w:numId w:val="13"/>
        </w:numPr>
        <w:rPr>
          <w:lang w:val="id-ID"/>
        </w:rPr>
      </w:pPr>
      <w:r w:rsidRPr="001D17E9">
        <w:rPr>
          <w:rFonts w:asciiTheme="majorHAnsi" w:hAnsiTheme="majorHAnsi" w:cs="Segoe UI"/>
          <w:shd w:val="clear" w:color="auto" w:fill="FFFFFF"/>
        </w:rPr>
        <w:t>Mentoring junior team members and ensuring they adhere to determining software quality standards.</w:t>
      </w:r>
      <w:r w:rsidR="009D1800" w:rsidRPr="001D17E9">
        <w:rPr>
          <w:rFonts w:asciiTheme="majorHAnsi" w:hAnsiTheme="majorHAnsi"/>
          <w:lang w:val="id-ID"/>
        </w:rPr>
        <w:br/>
      </w:r>
    </w:p>
    <w:p w14:paraId="003971B1" w14:textId="5BF04C82" w:rsidR="00574484" w:rsidRDefault="00574484" w:rsidP="00574484">
      <w:pPr>
        <w:pStyle w:val="NoSpacing"/>
        <w:rPr>
          <w:lang w:val="id-ID"/>
        </w:rPr>
      </w:pPr>
    </w:p>
    <w:p w14:paraId="2CB40D77" w14:textId="127559D6" w:rsidR="001D17E9" w:rsidRDefault="001D17E9" w:rsidP="00574484">
      <w:pPr>
        <w:pStyle w:val="NoSpacing"/>
        <w:rPr>
          <w:lang w:val="id-ID"/>
        </w:rPr>
      </w:pPr>
    </w:p>
    <w:p w14:paraId="3ED0DD72" w14:textId="60FFDA4E" w:rsidR="001D17E9" w:rsidRDefault="001D17E9" w:rsidP="00574484">
      <w:pPr>
        <w:pStyle w:val="NoSpacing"/>
        <w:rPr>
          <w:lang w:val="id-ID"/>
        </w:rPr>
      </w:pPr>
    </w:p>
    <w:p w14:paraId="5266D2E1" w14:textId="4DB4D4D5" w:rsidR="001D17E9" w:rsidRDefault="001D17E9" w:rsidP="00574484">
      <w:pPr>
        <w:pStyle w:val="NoSpacing"/>
        <w:rPr>
          <w:lang w:val="id-ID"/>
        </w:rPr>
      </w:pPr>
    </w:p>
    <w:p w14:paraId="2D55DA14" w14:textId="519BFDEB" w:rsidR="001D17E9" w:rsidRDefault="001D17E9" w:rsidP="00574484">
      <w:pPr>
        <w:pStyle w:val="NoSpacing"/>
        <w:rPr>
          <w:lang w:val="id-ID"/>
        </w:rPr>
      </w:pPr>
    </w:p>
    <w:p w14:paraId="6868F33D" w14:textId="77777777" w:rsidR="001D17E9" w:rsidRPr="001D17E9" w:rsidRDefault="001D17E9" w:rsidP="00574484">
      <w:pPr>
        <w:pStyle w:val="NoSpacing"/>
      </w:pPr>
    </w:p>
    <w:p w14:paraId="0C69813B" w14:textId="50BA0B8F" w:rsidR="00574484" w:rsidRPr="001D17E9" w:rsidRDefault="00574484" w:rsidP="001D17E9">
      <w:pPr>
        <w:pStyle w:val="NoSpacing"/>
        <w:spacing w:line="276" w:lineRule="auto"/>
      </w:pPr>
      <w:r>
        <w:rPr>
          <w:lang w:val="id-ID"/>
        </w:rPr>
        <w:lastRenderedPageBreak/>
        <w:t>Academic Background :</w:t>
      </w:r>
    </w:p>
    <w:p w14:paraId="468F62BD" w14:textId="77777777" w:rsidR="00574484" w:rsidRDefault="00574484" w:rsidP="003A727D">
      <w:pPr>
        <w:pStyle w:val="NoSpacing"/>
        <w:numPr>
          <w:ilvl w:val="0"/>
          <w:numId w:val="2"/>
        </w:numPr>
        <w:spacing w:line="276" w:lineRule="auto"/>
        <w:rPr>
          <w:lang w:val="id-ID"/>
        </w:rPr>
      </w:pPr>
      <w:r w:rsidRPr="00BE4C8A">
        <w:rPr>
          <w:lang w:val="id-ID"/>
        </w:rPr>
        <w:t>(2009-2011) Graduated from Vocational High School 07 Surabaya Program, Department of Computer and Network Engineering</w:t>
      </w:r>
    </w:p>
    <w:p w14:paraId="05CBD03E" w14:textId="77777777" w:rsidR="00574484" w:rsidRPr="00BE4C8A" w:rsidRDefault="00574484" w:rsidP="003A727D">
      <w:pPr>
        <w:pStyle w:val="NoSpacing"/>
        <w:numPr>
          <w:ilvl w:val="0"/>
          <w:numId w:val="2"/>
        </w:numPr>
        <w:spacing w:line="276" w:lineRule="auto"/>
        <w:rPr>
          <w:lang w:val="id-ID"/>
        </w:rPr>
      </w:pPr>
      <w:r w:rsidRPr="00BE4C8A">
        <w:rPr>
          <w:lang w:val="id-ID"/>
        </w:rPr>
        <w:t>(2013-2017) Graduated S1 at the University of August</w:t>
      </w:r>
      <w:r>
        <w:rPr>
          <w:lang w:val="id-ID"/>
        </w:rPr>
        <w:t>us</w:t>
      </w:r>
      <w:r w:rsidRPr="00BE4C8A">
        <w:rPr>
          <w:lang w:val="id-ID"/>
        </w:rPr>
        <w:t xml:space="preserve"> 17, </w:t>
      </w:r>
      <w:r>
        <w:rPr>
          <w:lang w:val="id-ID"/>
        </w:rPr>
        <w:t>Surabaya majoring in Information Technology</w:t>
      </w:r>
    </w:p>
    <w:p w14:paraId="77009D5B" w14:textId="77777777" w:rsidR="00574484" w:rsidRDefault="00574484" w:rsidP="003A727D">
      <w:pPr>
        <w:pStyle w:val="NoSpacing"/>
        <w:spacing w:line="276" w:lineRule="auto"/>
        <w:rPr>
          <w:lang w:val="id-ID"/>
        </w:rPr>
      </w:pPr>
    </w:p>
    <w:p w14:paraId="6DA1AD28" w14:textId="77777777" w:rsidR="00574484" w:rsidRDefault="00574484" w:rsidP="003A727D">
      <w:pPr>
        <w:pStyle w:val="NoSpacing"/>
        <w:spacing w:line="276" w:lineRule="auto"/>
        <w:rPr>
          <w:lang w:val="id-ID"/>
        </w:rPr>
      </w:pPr>
      <w:r>
        <w:rPr>
          <w:lang w:val="id-ID"/>
        </w:rPr>
        <w:t>Skills :</w:t>
      </w:r>
    </w:p>
    <w:p w14:paraId="6E7CD688" w14:textId="26BF9466" w:rsidR="00574484" w:rsidRPr="001D17E9" w:rsidRDefault="00574484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>Mysql, Postgres,</w:t>
      </w:r>
      <w:r w:rsidR="001D17E9">
        <w:t>SQL Server</w:t>
      </w:r>
      <w:r>
        <w:rPr>
          <w:lang w:val="id-ID"/>
        </w:rPr>
        <w:t xml:space="preserve"> NoSql: Mongoose, Dynamodb, AWS</w:t>
      </w:r>
      <w:r w:rsidR="001D17E9">
        <w:t>, FCM, Redis</w:t>
      </w:r>
    </w:p>
    <w:p w14:paraId="1EACE134" w14:textId="60A1F9CF" w:rsidR="001D17E9" w:rsidRDefault="001D17E9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t>Power BI</w:t>
      </w:r>
    </w:p>
    <w:p w14:paraId="503EBEB1" w14:textId="5A26015F" w:rsidR="001D17E9" w:rsidRPr="001D17E9" w:rsidRDefault="001D17E9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t>Linux, Red Hat, Linux, Linux Kernel</w:t>
      </w:r>
    </w:p>
    <w:p w14:paraId="7F0F8914" w14:textId="6B5B53F7" w:rsidR="001D17E9" w:rsidRPr="001D17E9" w:rsidRDefault="001D17E9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t>Golang, Golang Gorm, ASP .NET Core MVC, C#</w:t>
      </w:r>
    </w:p>
    <w:p w14:paraId="29B11CC6" w14:textId="641F04DB" w:rsidR="001D17E9" w:rsidRPr="001D17E9" w:rsidRDefault="001D17E9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t>Unit Testing, CI, CD, Versioning, Monitoring Develop &amp; Deployment</w:t>
      </w:r>
    </w:p>
    <w:p w14:paraId="150A25EB" w14:textId="2E5D11EF" w:rsidR="001D17E9" w:rsidRDefault="001D17E9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t>Front-End Development &amp; Back-End Development</w:t>
      </w:r>
    </w:p>
    <w:p w14:paraId="463F1B1D" w14:textId="77777777" w:rsidR="00574484" w:rsidRDefault="00574484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>Laravel, CodeIgniter, Yii2, Node Express, Microservice Architecture.</w:t>
      </w:r>
    </w:p>
    <w:p w14:paraId="7DFFFD2D" w14:textId="77777777" w:rsidR="00574484" w:rsidRDefault="00574484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>Php Pdo, OOP, MVC.</w:t>
      </w:r>
    </w:p>
    <w:p w14:paraId="60A098CA" w14:textId="20D2D698" w:rsidR="00574484" w:rsidRDefault="00574484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>Git, Json, Rest API, Socket, Docker</w:t>
      </w:r>
      <w:r w:rsidR="001D17E9">
        <w:t>, Firebase, GCP</w:t>
      </w:r>
    </w:p>
    <w:p w14:paraId="0C125786" w14:textId="43DC0639" w:rsidR="003A727D" w:rsidRPr="001D17E9" w:rsidRDefault="003A727D" w:rsidP="001D17E9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 xml:space="preserve">Bootstrap, Ajax, </w:t>
      </w:r>
      <w:r w:rsidR="00574484">
        <w:rPr>
          <w:lang w:val="id-ID"/>
        </w:rPr>
        <w:t>Mater</w:t>
      </w:r>
      <w:r>
        <w:rPr>
          <w:lang w:val="id-ID"/>
        </w:rPr>
        <w:t>ialize, Jquery, Javascript, Vue JS</w:t>
      </w:r>
      <w:r w:rsidR="001D17E9">
        <w:t>,</w:t>
      </w:r>
      <w:r w:rsidR="001D17E9" w:rsidRPr="001D17E9">
        <w:t xml:space="preserve"> </w:t>
      </w:r>
      <w:r w:rsidR="001D17E9">
        <w:t>React JS, Next JS, Typescript, Tailwind</w:t>
      </w:r>
    </w:p>
    <w:p w14:paraId="36B476DD" w14:textId="77777777" w:rsidR="003A727D" w:rsidRDefault="003A727D" w:rsidP="003A727D">
      <w:pPr>
        <w:pStyle w:val="NoSpacing"/>
        <w:numPr>
          <w:ilvl w:val="0"/>
          <w:numId w:val="9"/>
        </w:numPr>
        <w:spacing w:line="276" w:lineRule="auto"/>
        <w:rPr>
          <w:lang w:val="id-ID"/>
        </w:rPr>
      </w:pPr>
      <w:r>
        <w:rPr>
          <w:lang w:val="id-ID"/>
        </w:rPr>
        <w:t>Network and Computer Repair</w:t>
      </w:r>
    </w:p>
    <w:p w14:paraId="4440C531" w14:textId="77777777" w:rsidR="003A727D" w:rsidRPr="003A727D" w:rsidRDefault="003A727D" w:rsidP="003A727D">
      <w:pPr>
        <w:pStyle w:val="NoSpacing"/>
        <w:rPr>
          <w:rFonts w:asciiTheme="majorHAnsi" w:hAnsiTheme="majorHAnsi"/>
          <w:lang w:val="id-ID"/>
        </w:rPr>
      </w:pPr>
    </w:p>
    <w:p w14:paraId="03D9B887" w14:textId="77777777" w:rsidR="00574484" w:rsidRPr="00574484" w:rsidRDefault="00574484" w:rsidP="00574484">
      <w:pPr>
        <w:pStyle w:val="Heading2"/>
        <w:pBdr>
          <w:bottom w:val="single" w:sz="8" w:space="9" w:color="37B6AE" w:themeColor="accent1"/>
        </w:pBdr>
        <w:jc w:val="left"/>
        <w:rPr>
          <w:lang w:val="id-ID"/>
        </w:rPr>
      </w:pPr>
    </w:p>
    <w:p w14:paraId="443F5EDC" w14:textId="77777777" w:rsidR="00713C54" w:rsidRDefault="00713C54" w:rsidP="00BB052B">
      <w:pPr>
        <w:pStyle w:val="NoSpacing"/>
        <w:rPr>
          <w:lang w:val="id-ID"/>
        </w:rPr>
      </w:pPr>
    </w:p>
    <w:p w14:paraId="4B50CB03" w14:textId="1746A075" w:rsidR="00713C54" w:rsidRDefault="00713C54" w:rsidP="00BB052B">
      <w:pPr>
        <w:pStyle w:val="NoSpacing"/>
        <w:rPr>
          <w:lang w:val="id-ID"/>
        </w:rPr>
      </w:pPr>
    </w:p>
    <w:sectPr w:rsidR="00713C54" w:rsidSect="00BE4C8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EE2D" w14:textId="77777777" w:rsidR="003D467F" w:rsidRDefault="003D467F" w:rsidP="005E79E1">
      <w:pPr>
        <w:spacing w:after="0" w:line="240" w:lineRule="auto"/>
      </w:pPr>
      <w:r>
        <w:separator/>
      </w:r>
    </w:p>
  </w:endnote>
  <w:endnote w:type="continuationSeparator" w:id="0">
    <w:p w14:paraId="31D05721" w14:textId="77777777" w:rsidR="003D467F" w:rsidRDefault="003D467F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1F6E8" w14:textId="77777777" w:rsidR="00574484" w:rsidRDefault="00000000" w:rsidP="004162DB">
        <w:pPr>
          <w:pStyle w:val="Footer"/>
          <w:jc w:val="left"/>
        </w:pPr>
        <w:r>
          <w:rPr>
            <w:noProof/>
          </w:rPr>
          <w:pict w14:anchorId="63B61810">
            <v:group id="Group 4" o:spid="_x0000_s104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55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54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53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52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5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50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49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48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47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580E" w14:textId="77777777" w:rsidR="00574484" w:rsidRDefault="00000000">
    <w:pPr>
      <w:pStyle w:val="Footer"/>
    </w:pPr>
    <w:r>
      <w:rPr>
        <w:noProof/>
      </w:rPr>
      <w:pict w14:anchorId="5866890D">
        <v:group id="_x0000_s1025" alt="Footer graphic design with grey rectangles in various angles" style="position:absolute;left:0;text-align:left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xx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AQ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9IIccZAADPswAADgAAAAAAAAAAAAAAAAAuAgAAZHJzL2Uy&#10;b0RvYy54bWxQSwECLQAUAAYACAAAACEAc7c4/NoAAAAFAQAADwAAAAAAAAAAAAAAAAAhHAAAZHJz&#10;L2Rvd25yZXYueG1sUEsFBgAAAAAEAAQA8wAAACgdAAAAAA==&#10;">
          <o:lock v:ext="edit" aspectratio="t"/>
          <v:shape id="Freeform 27" o:spid="_x0000_s1034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28" o:spid="_x0000_s1033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29" o:spid="_x0000_s1032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30" o:spid="_x0000_s1031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31" o:spid="_x0000_s1030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32" o:spid="_x0000_s1029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33" o:spid="_x0000_s1028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44" o:spid="_x0000_s1027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85" o:spid="_x0000_s1026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9D67" w14:textId="77777777" w:rsidR="003D467F" w:rsidRDefault="003D467F" w:rsidP="005E79E1">
      <w:pPr>
        <w:spacing w:after="0" w:line="240" w:lineRule="auto"/>
      </w:pPr>
      <w:r>
        <w:separator/>
      </w:r>
    </w:p>
  </w:footnote>
  <w:footnote w:type="continuationSeparator" w:id="0">
    <w:p w14:paraId="4125E536" w14:textId="77777777" w:rsidR="003D467F" w:rsidRDefault="003D467F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46A8" w14:textId="77777777" w:rsidR="00574484" w:rsidRDefault="00000000">
    <w:pPr>
      <w:pStyle w:val="Header"/>
    </w:pPr>
    <w:r>
      <w:rPr>
        <w:noProof/>
      </w:rPr>
      <w:pict w14:anchorId="33371890">
        <v:group id="Group 17" o:spid="_x0000_s1056" alt="Header graphic design with grey rectangles in various angles" style="position:absolute;left:0;text-align:left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<o:lock v:ext="edit" aspectratio="t"/>
          <v:shape id="Freeform 46" o:spid="_x0000_s1066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47" o:spid="_x0000_s1065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48" o:spid="_x0000_s1064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49" o:spid="_x0000_s1063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50" o:spid="_x0000_s1062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51" o:spid="_x0000_s1061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52" o:spid="_x0000_s1060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53" o:spid="_x0000_s1059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54" o:spid="_x0000_s1058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55" o:spid="_x0000_s1057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DC8A" w14:textId="77777777" w:rsidR="00574484" w:rsidRDefault="00000000">
    <w:pPr>
      <w:pStyle w:val="Header"/>
    </w:pPr>
    <w:r>
      <w:rPr>
        <w:noProof/>
      </w:rPr>
      <w:pict w14:anchorId="5BC61027">
        <v:group id="_x0000_s1035" alt="Header graphic design with grey rectangles in various angles" style="position:absolute;left:0;text-align:left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h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Dw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eVWeNJ4WAACqrAAADgAAAAAAAAAAAAAAAAAuAgAAZHJzL2Uyb0RvYy54bWxQ&#10;SwECLQAUAAYACAAAACEATPEK5dwAAAAFAQAADwAAAAAAAAAAAAAAAAD4GAAAZHJzL2Rvd25yZXYu&#10;eG1sUEsFBgAAAAAEAAQA8wAAAAEaAAAAAA==&#10;">
          <o:lock v:ext="edit" aspectratio="t"/>
          <v:shape id="Freeform 5" o:spid="_x0000_s1045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17" o:spid="_x0000_s1044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18" o:spid="_x0000_s1043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49" o:spid="_x0000_s1042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20" o:spid="_x0000_s104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21" o:spid="_x0000_s1040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22" o:spid="_x0000_s1039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23" o:spid="_x0000_s1038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24" o:spid="_x0000_s1037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B41"/>
    <w:multiLevelType w:val="multilevel"/>
    <w:tmpl w:val="78A60B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633F05"/>
    <w:multiLevelType w:val="hybridMultilevel"/>
    <w:tmpl w:val="BFC8C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5EA3"/>
    <w:multiLevelType w:val="multilevel"/>
    <w:tmpl w:val="78A60B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7C062A"/>
    <w:multiLevelType w:val="hybridMultilevel"/>
    <w:tmpl w:val="2FD2F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74BAC"/>
    <w:multiLevelType w:val="hybridMultilevel"/>
    <w:tmpl w:val="81783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D7F67"/>
    <w:multiLevelType w:val="multilevel"/>
    <w:tmpl w:val="78A60B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2D90420"/>
    <w:multiLevelType w:val="hybridMultilevel"/>
    <w:tmpl w:val="EB9A1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56867"/>
    <w:multiLevelType w:val="hybridMultilevel"/>
    <w:tmpl w:val="F2B48F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07449"/>
    <w:multiLevelType w:val="hybridMultilevel"/>
    <w:tmpl w:val="EB9A1C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A7D02"/>
    <w:multiLevelType w:val="hybridMultilevel"/>
    <w:tmpl w:val="02D865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83109"/>
    <w:multiLevelType w:val="multilevel"/>
    <w:tmpl w:val="78A60B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5B2104B"/>
    <w:multiLevelType w:val="hybridMultilevel"/>
    <w:tmpl w:val="1C4CE2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81BD6"/>
    <w:multiLevelType w:val="hybridMultilevel"/>
    <w:tmpl w:val="18248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4743734">
    <w:abstractNumId w:val="8"/>
  </w:num>
  <w:num w:numId="2" w16cid:durableId="245112382">
    <w:abstractNumId w:val="7"/>
  </w:num>
  <w:num w:numId="3" w16cid:durableId="367921834">
    <w:abstractNumId w:val="11"/>
  </w:num>
  <w:num w:numId="4" w16cid:durableId="508251764">
    <w:abstractNumId w:val="10"/>
  </w:num>
  <w:num w:numId="5" w16cid:durableId="1042097122">
    <w:abstractNumId w:val="0"/>
  </w:num>
  <w:num w:numId="6" w16cid:durableId="33580849">
    <w:abstractNumId w:val="2"/>
  </w:num>
  <w:num w:numId="7" w16cid:durableId="366832527">
    <w:abstractNumId w:val="5"/>
  </w:num>
  <w:num w:numId="8" w16cid:durableId="1201087712">
    <w:abstractNumId w:val="6"/>
  </w:num>
  <w:num w:numId="9" w16cid:durableId="1435710708">
    <w:abstractNumId w:val="9"/>
  </w:num>
  <w:num w:numId="10" w16cid:durableId="1114595378">
    <w:abstractNumId w:val="1"/>
  </w:num>
  <w:num w:numId="11" w16cid:durableId="737243545">
    <w:abstractNumId w:val="4"/>
  </w:num>
  <w:num w:numId="12" w16cid:durableId="1542277834">
    <w:abstractNumId w:val="12"/>
  </w:num>
  <w:num w:numId="13" w16cid:durableId="1042248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CFE"/>
    <w:rsid w:val="00015A32"/>
    <w:rsid w:val="00061CFE"/>
    <w:rsid w:val="00065295"/>
    <w:rsid w:val="00087030"/>
    <w:rsid w:val="000E1BDE"/>
    <w:rsid w:val="00160A01"/>
    <w:rsid w:val="001A183F"/>
    <w:rsid w:val="001D17E9"/>
    <w:rsid w:val="002235EB"/>
    <w:rsid w:val="00253B9D"/>
    <w:rsid w:val="00293B83"/>
    <w:rsid w:val="002A4640"/>
    <w:rsid w:val="002B444C"/>
    <w:rsid w:val="0038539E"/>
    <w:rsid w:val="003A727D"/>
    <w:rsid w:val="003C25A9"/>
    <w:rsid w:val="003D467F"/>
    <w:rsid w:val="004162DB"/>
    <w:rsid w:val="004242EC"/>
    <w:rsid w:val="004416AD"/>
    <w:rsid w:val="004C2F35"/>
    <w:rsid w:val="004E4B02"/>
    <w:rsid w:val="00574484"/>
    <w:rsid w:val="00581497"/>
    <w:rsid w:val="005E79E1"/>
    <w:rsid w:val="006A3CE7"/>
    <w:rsid w:val="0070673F"/>
    <w:rsid w:val="00713C54"/>
    <w:rsid w:val="00802A59"/>
    <w:rsid w:val="008A188A"/>
    <w:rsid w:val="008E7441"/>
    <w:rsid w:val="009D1800"/>
    <w:rsid w:val="009F2115"/>
    <w:rsid w:val="00A56D1A"/>
    <w:rsid w:val="00AB17E0"/>
    <w:rsid w:val="00AC660A"/>
    <w:rsid w:val="00B670FD"/>
    <w:rsid w:val="00BB052B"/>
    <w:rsid w:val="00BC2A58"/>
    <w:rsid w:val="00BC2EE4"/>
    <w:rsid w:val="00BE4C8A"/>
    <w:rsid w:val="00E22177"/>
    <w:rsid w:val="00E62D09"/>
    <w:rsid w:val="00ED349C"/>
    <w:rsid w:val="00F2556B"/>
    <w:rsid w:val="00F31E8E"/>
    <w:rsid w:val="00F6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3A4FC2A"/>
  <w15:docId w15:val="{3801900D-6616-4EAD-9040-60FE2160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061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ok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tebook\Downloads\TF1639274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3479DE820480EACA2C7FF933F5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CBC2B-7939-4699-AB07-46CF0BF71064}"/>
      </w:docPartPr>
      <w:docPartBody>
        <w:p w:rsidR="00862743" w:rsidRDefault="00862743">
          <w:pPr>
            <w:pStyle w:val="DFB3479DE820480EACA2C7FF933F52AC"/>
          </w:pPr>
          <w:r w:rsidRPr="005152F2">
            <w:t>Your Name</w:t>
          </w:r>
        </w:p>
      </w:docPartBody>
    </w:docPart>
    <w:docPart>
      <w:docPartPr>
        <w:name w:val="0DD9A5910A7244B6B60B75C014F47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D708C-CD78-455C-9C5E-318A7951F007}"/>
      </w:docPartPr>
      <w:docPartBody>
        <w:p w:rsidR="00862743" w:rsidRDefault="00862743">
          <w:pPr>
            <w:pStyle w:val="0DD9A5910A7244B6B60B75C014F47A15"/>
          </w:pPr>
          <w:r>
            <w:t>Recipient Name</w:t>
          </w:r>
        </w:p>
      </w:docPartBody>
    </w:docPart>
    <w:docPart>
      <w:docPartPr>
        <w:name w:val="9D03FA861CBF4DFF909DAF6945BA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3FDC-3C27-4014-B897-59ADE98AF471}"/>
      </w:docPartPr>
      <w:docPartBody>
        <w:p w:rsidR="00862743" w:rsidRDefault="00862743">
          <w:pPr>
            <w:pStyle w:val="9D03FA861CBF4DFF909DAF6945BA61A8"/>
          </w:pPr>
          <w:r>
            <w:t>Sincerely</w:t>
          </w:r>
        </w:p>
      </w:docPartBody>
    </w:docPart>
    <w:docPart>
      <w:docPartPr>
        <w:name w:val="F9926138A04E437E87011D75BE963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5868-2572-4225-8DFA-7C540E8BC1B2}"/>
      </w:docPartPr>
      <w:docPartBody>
        <w:p w:rsidR="00862743" w:rsidRDefault="00862743">
          <w:pPr>
            <w:pStyle w:val="F9926138A04E437E87011D75BE963E79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743"/>
    <w:rsid w:val="000216F0"/>
    <w:rsid w:val="00862743"/>
    <w:rsid w:val="00AB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3479DE820480EACA2C7FF933F52AC">
    <w:name w:val="DFB3479DE820480EACA2C7FF933F52AC"/>
  </w:style>
  <w:style w:type="paragraph" w:customStyle="1" w:styleId="0DD9A5910A7244B6B60B75C014F47A15">
    <w:name w:val="0DD9A5910A7244B6B60B75C014F47A15"/>
  </w:style>
  <w:style w:type="paragraph" w:customStyle="1" w:styleId="9D03FA861CBF4DFF909DAF6945BA61A8">
    <w:name w:val="9D03FA861CBF4DFF909DAF6945BA61A8"/>
  </w:style>
  <w:style w:type="paragraph" w:customStyle="1" w:styleId="F9926138A04E437E87011D75BE963E79">
    <w:name w:val="F9926138A04E437E87011D75BE963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5F97-E572-41DE-8CCE-F9F18823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TF16392747.dotx</Template>
  <TotalTime>254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About Me</dc:subject>
  <dc:creator>Djarwo Eko Prasojo</dc:creator>
  <cp:lastModifiedBy>djarwo atomic</cp:lastModifiedBy>
  <cp:revision>4</cp:revision>
  <dcterms:created xsi:type="dcterms:W3CDTF">2019-02-28T15:08:00Z</dcterms:created>
  <dcterms:modified xsi:type="dcterms:W3CDTF">2023-01-23T07:49:00Z</dcterms:modified>
</cp:coreProperties>
</file>